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00F683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F66991F" w14:textId="77777777" w:rsidR="00692703" w:rsidRPr="00934E8C" w:rsidRDefault="00934E8C" w:rsidP="00934E8C">
            <w:pPr>
              <w:pStyle w:val="Title"/>
              <w:jc w:val="left"/>
              <w:rPr>
                <w:sz w:val="56"/>
              </w:rPr>
            </w:pPr>
            <w:r w:rsidRPr="00934E8C">
              <w:rPr>
                <w:sz w:val="56"/>
              </w:rPr>
              <w:t>prashanta kumar mohanta</w:t>
            </w:r>
          </w:p>
          <w:p w14:paraId="1E0D3752" w14:textId="77777777" w:rsidR="00692703" w:rsidRPr="00CF1A49" w:rsidRDefault="00934E8C" w:rsidP="00913946">
            <w:pPr>
              <w:pStyle w:val="ContactInfo"/>
              <w:contextualSpacing w:val="0"/>
            </w:pPr>
            <w:r>
              <w:t>Bhubaneswar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A53FC0F34074AC3BFFDEE9840AE12DD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90051A">
              <w:t xml:space="preserve">+91 </w:t>
            </w:r>
            <w:r>
              <w:t>8018998243</w:t>
            </w:r>
          </w:p>
          <w:p w14:paraId="7C101555" w14:textId="4876D009" w:rsidR="00692703" w:rsidRPr="00CF1A49" w:rsidRDefault="0028217D" w:rsidP="00913946">
            <w:pPr>
              <w:pStyle w:val="ContactInfoEmphasis"/>
              <w:contextualSpacing w:val="0"/>
            </w:pPr>
            <w:r>
              <w:t>k</w:t>
            </w:r>
            <w:r w:rsidR="00934E8C">
              <w:t>prasant635@gmail.com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721F0AC66FD4065A0184381FC838D5D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C22105" w:rsidRPr="00C22105">
              <w:t>https://www.linkedin.com/in/kprasant</w:t>
            </w:r>
          </w:p>
        </w:tc>
      </w:tr>
      <w:tr w:rsidR="009571D8" w:rsidRPr="00CF1A49" w14:paraId="0C2D8359" w14:textId="77777777" w:rsidTr="00692703">
        <w:tc>
          <w:tcPr>
            <w:tcW w:w="9360" w:type="dxa"/>
            <w:tcMar>
              <w:top w:w="432" w:type="dxa"/>
            </w:tcMar>
          </w:tcPr>
          <w:p w14:paraId="3A1D2BFE" w14:textId="3B0D3163" w:rsidR="001755A8" w:rsidRPr="00CF1A49" w:rsidRDefault="00C22105" w:rsidP="00913946">
            <w:pPr>
              <w:contextualSpacing w:val="0"/>
            </w:pPr>
            <w:r w:rsidRPr="00C22105">
              <w:t>I am a frontend/backend &amp; Graphic Designer. I work with these technologies: PHP</w:t>
            </w:r>
            <w:r w:rsidR="006B4926">
              <w:t xml:space="preserve"> </w:t>
            </w:r>
            <w:r w:rsidRPr="00C22105">
              <w:t>(</w:t>
            </w:r>
            <w:r w:rsidR="006B4926">
              <w:t>Laravel</w:t>
            </w:r>
            <w:r w:rsidRPr="00C22105">
              <w:t>), CSS3, Bootstrap4, JavaScript, Html, etc. My passion is to build beautiful user experiences that delight my customers and keep them coming back for more. So you can be sure about the quality of work that I deliver.</w:t>
            </w:r>
          </w:p>
        </w:tc>
      </w:tr>
    </w:tbl>
    <w:p w14:paraId="4914992A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424C28EF2BE49A386342D6782D17494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C29110E" w14:textId="77777777" w:rsidTr="00D66A52">
        <w:tc>
          <w:tcPr>
            <w:tcW w:w="9355" w:type="dxa"/>
          </w:tcPr>
          <w:p w14:paraId="3644C410" w14:textId="77777777" w:rsidR="001D0BF1" w:rsidRPr="00CF1A49" w:rsidRDefault="00FD6009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C22105">
              <w:t xml:space="preserve"> 2021</w:t>
            </w:r>
            <w:r w:rsidR="001D0BF1" w:rsidRPr="00CF1A49">
              <w:t xml:space="preserve"> – </w:t>
            </w:r>
            <w:r w:rsidR="00C22105" w:rsidRPr="00C22105">
              <w:t>Continue</w:t>
            </w:r>
          </w:p>
          <w:p w14:paraId="0722718F" w14:textId="77777777" w:rsidR="001E3120" w:rsidRDefault="00C22105" w:rsidP="00C22105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Fullstack</w:t>
            </w:r>
            <w:r w:rsidR="00FD6009">
              <w:t xml:space="preserve">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Edevlop services PVT </w:t>
            </w:r>
            <w:r w:rsidR="00FD6009">
              <w:rPr>
                <w:rStyle w:val="SubtleReference"/>
              </w:rPr>
              <w:t>Ltd</w:t>
            </w:r>
            <w:r>
              <w:rPr>
                <w:rStyle w:val="SubtleReference"/>
              </w:rPr>
              <w:t>,</w:t>
            </w:r>
            <w:r w:rsidR="00FD6009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Bhubaneswar</w:t>
            </w:r>
          </w:p>
          <w:p w14:paraId="266FFC21" w14:textId="51B80E1C" w:rsidR="00FD6009" w:rsidRDefault="00811A7F" w:rsidP="00C22105">
            <w:pPr>
              <w:pStyle w:val="Heading2"/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811A7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Built Kensoft Education's website (previously built using WordPress) using the latest web technologies including Bootstrap, and JQuery. That enhanced the look of the application, reduced loading time by 50%, and resulted in the growth of total users by 130%.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br/>
              <w:t>Wrote unit tests for Laravel project to increase the test coverage from 0% to 80% and reduced the average number of bugs by 50%.</w:t>
            </w:r>
          </w:p>
          <w:p w14:paraId="4F6B22F6" w14:textId="35FB0458" w:rsidR="00A307AF" w:rsidRPr="00CF1A49" w:rsidRDefault="00A307AF" w:rsidP="00A307AF">
            <w:pPr>
              <w:pStyle w:val="ContactInfo"/>
              <w:jc w:val="left"/>
            </w:pPr>
            <w:r>
              <w:t>And also, I have done e-commerce, CMS, news portals, etc. using core PHP and Laravel.</w:t>
            </w:r>
          </w:p>
        </w:tc>
      </w:tr>
      <w:tr w:rsidR="00F61DF9" w:rsidRPr="00CF1A49" w14:paraId="5C82593A" w14:textId="77777777" w:rsidTr="00F61DF9">
        <w:tc>
          <w:tcPr>
            <w:tcW w:w="9355" w:type="dxa"/>
            <w:tcMar>
              <w:top w:w="216" w:type="dxa"/>
            </w:tcMar>
          </w:tcPr>
          <w:p w14:paraId="2E803030" w14:textId="77777777" w:rsidR="00C22105" w:rsidRDefault="00C22105" w:rsidP="00C22105"/>
          <w:p w14:paraId="06C55CB6" w14:textId="77777777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966CE23DED134F04AABD395BD4991565"/>
        </w:placeholder>
        <w:temporary/>
        <w:showingPlcHdr/>
        <w15:appearance w15:val="hidden"/>
      </w:sdtPr>
      <w:sdtContent>
        <w:p w14:paraId="0FA5FF3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030461D" w14:textId="77777777" w:rsidTr="00D66A52">
        <w:tc>
          <w:tcPr>
            <w:tcW w:w="9355" w:type="dxa"/>
          </w:tcPr>
          <w:p w14:paraId="6E3D4941" w14:textId="7777777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742E46C3" w14:textId="77777777" w:rsidTr="00F61DF9">
        <w:tc>
          <w:tcPr>
            <w:tcW w:w="9355" w:type="dxa"/>
            <w:tcMar>
              <w:top w:w="216" w:type="dxa"/>
            </w:tcMar>
          </w:tcPr>
          <w:p w14:paraId="16FE97FC" w14:textId="77777777" w:rsidR="00F61DF9" w:rsidRPr="00CF1A49" w:rsidRDefault="00811A7F" w:rsidP="00F61DF9">
            <w:pPr>
              <w:pStyle w:val="Heading3"/>
              <w:contextualSpacing w:val="0"/>
              <w:outlineLvl w:val="2"/>
            </w:pPr>
            <w:r>
              <w:t>2021</w:t>
            </w:r>
            <w:r w:rsidR="00F61DF9" w:rsidRPr="00CF1A49">
              <w:t xml:space="preserve"> </w:t>
            </w:r>
          </w:p>
          <w:p w14:paraId="40196308" w14:textId="77777777" w:rsidR="00811A7F" w:rsidRDefault="00811A7F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B.tech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Gandhi institute for technology, b</w:t>
            </w:r>
            <w:r w:rsidR="0090051A">
              <w:rPr>
                <w:rStyle w:val="SubtleReference"/>
              </w:rPr>
              <w:t>hubaneswar</w:t>
            </w:r>
          </w:p>
          <w:p w14:paraId="28F9047F" w14:textId="77777777" w:rsidR="00F61DF9" w:rsidRDefault="00811A7F" w:rsidP="00811A7F">
            <w:pPr>
              <w:pStyle w:val="Heading2"/>
              <w:outlineLvl w:val="1"/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Computer science engineering (CSE)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br/>
              <w:t>Current CGPA:</w:t>
            </w:r>
            <w:r w:rsidR="0090051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7.72</w:t>
            </w:r>
          </w:p>
        </w:tc>
      </w:tr>
    </w:tbl>
    <w:sdt>
      <w:sdtPr>
        <w:alias w:val="Skills:"/>
        <w:tag w:val="Skills:"/>
        <w:id w:val="-1392877668"/>
        <w:placeholder>
          <w:docPart w:val="7BA942FD83D74AF7A5EE8F3EB250E30C"/>
        </w:placeholder>
        <w:temporary/>
        <w:showingPlcHdr/>
        <w15:appearance w15:val="hidden"/>
      </w:sdtPr>
      <w:sdtContent>
        <w:p w14:paraId="2E5DA3B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B112DCA" w14:textId="77777777" w:rsidTr="00CF1A49">
        <w:tc>
          <w:tcPr>
            <w:tcW w:w="4675" w:type="dxa"/>
          </w:tcPr>
          <w:p w14:paraId="595FA86F" w14:textId="77777777" w:rsidR="001E3120" w:rsidRPr="006E1507" w:rsidRDefault="0090051A" w:rsidP="006E1507">
            <w:pPr>
              <w:pStyle w:val="ListBullet"/>
              <w:contextualSpacing w:val="0"/>
            </w:pPr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>HTML</w:t>
            </w:r>
          </w:p>
          <w:p w14:paraId="45CD8031" w14:textId="77777777" w:rsidR="001F4E6D" w:rsidRPr="0090051A" w:rsidRDefault="0090051A" w:rsidP="006E1507">
            <w:pPr>
              <w:pStyle w:val="ListBullet"/>
              <w:contextualSpacing w:val="0"/>
              <w:rPr>
                <w:rStyle w:val="resume-builder-skill-sectionskill"/>
              </w:rPr>
            </w:pPr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>JavaScript  </w:t>
            </w:r>
          </w:p>
          <w:p w14:paraId="77BBB7C8" w14:textId="77777777" w:rsidR="0090051A" w:rsidRPr="006E1507" w:rsidRDefault="0090051A" w:rsidP="006E1507">
            <w:pPr>
              <w:pStyle w:val="ListBullet"/>
              <w:contextualSpacing w:val="0"/>
            </w:pPr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>Graphic Design (Logo Design  Banner Designing)</w:t>
            </w:r>
          </w:p>
        </w:tc>
        <w:tc>
          <w:tcPr>
            <w:tcW w:w="4675" w:type="dxa"/>
            <w:tcMar>
              <w:left w:w="360" w:type="dxa"/>
            </w:tcMar>
          </w:tcPr>
          <w:p w14:paraId="778667A4" w14:textId="77777777" w:rsidR="003A0632" w:rsidRPr="006E1507" w:rsidRDefault="0090051A" w:rsidP="006E1507">
            <w:pPr>
              <w:pStyle w:val="ListBullet"/>
              <w:contextualSpacing w:val="0"/>
            </w:pPr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>Cascading Style Sheets(CSS)  </w:t>
            </w:r>
          </w:p>
          <w:p w14:paraId="7A4305AC" w14:textId="77777777" w:rsidR="001E3120" w:rsidRPr="006E1507" w:rsidRDefault="0090051A" w:rsidP="006E1507">
            <w:pPr>
              <w:pStyle w:val="ListBullet"/>
              <w:contextualSpacing w:val="0"/>
            </w:pPr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>MySQL  </w:t>
            </w:r>
          </w:p>
          <w:p w14:paraId="2E4FC267" w14:textId="77777777" w:rsidR="001E3120" w:rsidRPr="002138A4" w:rsidRDefault="0090051A" w:rsidP="006E1507">
            <w:pPr>
              <w:pStyle w:val="ListBullet"/>
              <w:contextualSpacing w:val="0"/>
              <w:rPr>
                <w:rStyle w:val="resume-builder-skill-sectionskill"/>
              </w:rPr>
            </w:pPr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>PHP</w:t>
            </w:r>
          </w:p>
          <w:p w14:paraId="783D8480" w14:textId="277BF35C" w:rsidR="002138A4" w:rsidRPr="006E1507" w:rsidRDefault="002138A4" w:rsidP="006E1507">
            <w:pPr>
              <w:pStyle w:val="ListBullet"/>
              <w:contextualSpacing w:val="0"/>
            </w:pPr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>Laravel</w:t>
            </w:r>
          </w:p>
        </w:tc>
      </w:tr>
    </w:tbl>
    <w:sdt>
      <w:sdtPr>
        <w:alias w:val="Activities:"/>
        <w:tag w:val="Activities:"/>
        <w:id w:val="1223332893"/>
        <w:placeholder>
          <w:docPart w:val="CC9B3B18334849EFA544620DA1C273DC"/>
        </w:placeholder>
        <w:temporary/>
        <w:showingPlcHdr/>
        <w15:appearance w15:val="hidden"/>
      </w:sdtPr>
      <w:sdtContent>
        <w:p w14:paraId="0D169200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35EBC7F7" w14:textId="36872D84" w:rsidR="00B51D1B" w:rsidRDefault="0090051A" w:rsidP="006E1507">
      <w:r>
        <w:t>Projects-</w:t>
      </w:r>
      <w:r w:rsidRPr="0090051A">
        <w:t xml:space="preserve"> </w:t>
      </w:r>
      <w:hyperlink r:id="rId7" w:history="1">
        <w:r w:rsidR="00832436" w:rsidRPr="00C1257A">
          <w:rPr>
            <w:rStyle w:val="Hyperlink"/>
          </w:rPr>
          <w:t>http://dmat.org</w:t>
        </w:r>
      </w:hyperlink>
      <w:r w:rsidR="00832436">
        <w:t xml:space="preserve"> </w:t>
      </w:r>
    </w:p>
    <w:p w14:paraId="2B1B3E67" w14:textId="0F6401C8" w:rsidR="00832436" w:rsidRDefault="00832436" w:rsidP="006E1507">
      <w:r>
        <w:t xml:space="preserve">              </w:t>
      </w:r>
      <w:hyperlink r:id="rId8" w:history="1">
        <w:r w:rsidRPr="00C1257A">
          <w:rPr>
            <w:rStyle w:val="Hyperlink"/>
          </w:rPr>
          <w:t>https://charutadesigns.in</w:t>
        </w:r>
      </w:hyperlink>
    </w:p>
    <w:p w14:paraId="56EDF37F" w14:textId="77777777" w:rsidR="00832436" w:rsidRPr="006E1507" w:rsidRDefault="0090051A" w:rsidP="00832436">
      <w:r>
        <w:tab/>
      </w:r>
      <w:hyperlink r:id="rId9" w:history="1">
        <w:r w:rsidR="00832436" w:rsidRPr="00244498">
          <w:rPr>
            <w:rStyle w:val="Hyperlink"/>
          </w:rPr>
          <w:t>https://trytoonbw.com</w:t>
        </w:r>
      </w:hyperlink>
    </w:p>
    <w:sectPr w:rsidR="00832436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3F205" w14:textId="77777777" w:rsidR="003D3E39" w:rsidRDefault="003D3E39" w:rsidP="0068194B">
      <w:r>
        <w:separator/>
      </w:r>
    </w:p>
    <w:p w14:paraId="2CF87A5E" w14:textId="77777777" w:rsidR="003D3E39" w:rsidRDefault="003D3E39"/>
    <w:p w14:paraId="537B25BD" w14:textId="77777777" w:rsidR="003D3E39" w:rsidRDefault="003D3E39"/>
  </w:endnote>
  <w:endnote w:type="continuationSeparator" w:id="0">
    <w:p w14:paraId="286434BD" w14:textId="77777777" w:rsidR="003D3E39" w:rsidRDefault="003D3E39" w:rsidP="0068194B">
      <w:r>
        <w:continuationSeparator/>
      </w:r>
    </w:p>
    <w:p w14:paraId="2748111A" w14:textId="77777777" w:rsidR="003D3E39" w:rsidRDefault="003D3E39"/>
    <w:p w14:paraId="12C4CF24" w14:textId="77777777" w:rsidR="003D3E39" w:rsidRDefault="003D3E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EB8E6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63383" w14:textId="77777777" w:rsidR="003D3E39" w:rsidRDefault="003D3E39" w:rsidP="0068194B">
      <w:r>
        <w:separator/>
      </w:r>
    </w:p>
    <w:p w14:paraId="4BA307E6" w14:textId="77777777" w:rsidR="003D3E39" w:rsidRDefault="003D3E39"/>
    <w:p w14:paraId="4872DE31" w14:textId="77777777" w:rsidR="003D3E39" w:rsidRDefault="003D3E39"/>
  </w:footnote>
  <w:footnote w:type="continuationSeparator" w:id="0">
    <w:p w14:paraId="43AF168D" w14:textId="77777777" w:rsidR="003D3E39" w:rsidRDefault="003D3E39" w:rsidP="0068194B">
      <w:r>
        <w:continuationSeparator/>
      </w:r>
    </w:p>
    <w:p w14:paraId="2F00F684" w14:textId="77777777" w:rsidR="003D3E39" w:rsidRDefault="003D3E39"/>
    <w:p w14:paraId="52FDF0E1" w14:textId="77777777" w:rsidR="003D3E39" w:rsidRDefault="003D3E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3C7F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EEDE61" wp14:editId="7FD627F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EDF050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56066087">
    <w:abstractNumId w:val="9"/>
  </w:num>
  <w:num w:numId="2" w16cid:durableId="1971476981">
    <w:abstractNumId w:val="8"/>
  </w:num>
  <w:num w:numId="3" w16cid:durableId="168714360">
    <w:abstractNumId w:val="7"/>
  </w:num>
  <w:num w:numId="4" w16cid:durableId="1221482416">
    <w:abstractNumId w:val="6"/>
  </w:num>
  <w:num w:numId="5" w16cid:durableId="1872985328">
    <w:abstractNumId w:val="10"/>
  </w:num>
  <w:num w:numId="6" w16cid:durableId="186216179">
    <w:abstractNumId w:val="3"/>
  </w:num>
  <w:num w:numId="7" w16cid:durableId="1489633969">
    <w:abstractNumId w:val="11"/>
  </w:num>
  <w:num w:numId="8" w16cid:durableId="1330905103">
    <w:abstractNumId w:val="2"/>
  </w:num>
  <w:num w:numId="9" w16cid:durableId="1133795884">
    <w:abstractNumId w:val="12"/>
  </w:num>
  <w:num w:numId="10" w16cid:durableId="1630085413">
    <w:abstractNumId w:val="5"/>
  </w:num>
  <w:num w:numId="11" w16cid:durableId="312610683">
    <w:abstractNumId w:val="4"/>
  </w:num>
  <w:num w:numId="12" w16cid:durableId="993992801">
    <w:abstractNumId w:val="1"/>
  </w:num>
  <w:num w:numId="13" w16cid:durableId="155878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8C"/>
    <w:rsid w:val="000001EF"/>
    <w:rsid w:val="00007322"/>
    <w:rsid w:val="00007728"/>
    <w:rsid w:val="00024584"/>
    <w:rsid w:val="00024730"/>
    <w:rsid w:val="00055E95"/>
    <w:rsid w:val="0007021F"/>
    <w:rsid w:val="000844A5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8A4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217D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41DC"/>
    <w:rsid w:val="003544E1"/>
    <w:rsid w:val="00366398"/>
    <w:rsid w:val="003A0632"/>
    <w:rsid w:val="003A30E5"/>
    <w:rsid w:val="003A6ADF"/>
    <w:rsid w:val="003B5928"/>
    <w:rsid w:val="003D380F"/>
    <w:rsid w:val="003D3E39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2FA7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4926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1A7F"/>
    <w:rsid w:val="00832436"/>
    <w:rsid w:val="00834955"/>
    <w:rsid w:val="00855B59"/>
    <w:rsid w:val="00860461"/>
    <w:rsid w:val="0086487C"/>
    <w:rsid w:val="008655B6"/>
    <w:rsid w:val="00870B20"/>
    <w:rsid w:val="008829F8"/>
    <w:rsid w:val="00885897"/>
    <w:rsid w:val="008A6538"/>
    <w:rsid w:val="008C7056"/>
    <w:rsid w:val="008F3B14"/>
    <w:rsid w:val="0090051A"/>
    <w:rsid w:val="00901899"/>
    <w:rsid w:val="0090344B"/>
    <w:rsid w:val="00905715"/>
    <w:rsid w:val="0091321E"/>
    <w:rsid w:val="00913946"/>
    <w:rsid w:val="0092726B"/>
    <w:rsid w:val="00934E8C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724B"/>
    <w:rsid w:val="00A14534"/>
    <w:rsid w:val="00A16DAA"/>
    <w:rsid w:val="00A24162"/>
    <w:rsid w:val="00A25023"/>
    <w:rsid w:val="00A270EA"/>
    <w:rsid w:val="00A307AF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2105"/>
    <w:rsid w:val="00C47FA6"/>
    <w:rsid w:val="00C50312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1B32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B1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6009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6BC79"/>
  <w15:chartTrackingRefBased/>
  <w15:docId w15:val="{B08CF330-BEF7-4FB8-8A96-89365895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436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resume-builder-skill-sectionskill">
    <w:name w:val="resume-builder-skill-section__skill"/>
    <w:basedOn w:val="DefaultParagraphFont"/>
    <w:rsid w:val="0090051A"/>
  </w:style>
  <w:style w:type="character" w:styleId="UnresolvedMention">
    <w:name w:val="Unresolved Mention"/>
    <w:basedOn w:val="DefaultParagraphFont"/>
    <w:uiPriority w:val="99"/>
    <w:semiHidden/>
    <w:unhideWhenUsed/>
    <w:rsid w:val="0090051A"/>
    <w:rPr>
      <w:color w:val="605E5C"/>
      <w:shd w:val="clear" w:color="auto" w:fill="E1DFDD"/>
    </w:rPr>
  </w:style>
  <w:style w:type="paragraph" w:customStyle="1" w:styleId="root-block-node">
    <w:name w:val="root-block-node"/>
    <w:basedOn w:val="Normal"/>
    <w:rsid w:val="00A307A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utadesigns.in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dmat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rytoonbw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pra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53FC0F34074AC3BFFDEE9840AE1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FD7D0-0006-45A8-8A21-FA327C3954C3}"/>
      </w:docPartPr>
      <w:docPartBody>
        <w:p w:rsidR="007842C3" w:rsidRDefault="00197804">
          <w:pPr>
            <w:pStyle w:val="AA53FC0F34074AC3BFFDEE9840AE12DD"/>
          </w:pPr>
          <w:r w:rsidRPr="00CF1A49">
            <w:t>·</w:t>
          </w:r>
        </w:p>
      </w:docPartBody>
    </w:docPart>
    <w:docPart>
      <w:docPartPr>
        <w:name w:val="3721F0AC66FD4065A0184381FC838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B3E5A-8F01-4D78-AA72-E9A3D1758DDD}"/>
      </w:docPartPr>
      <w:docPartBody>
        <w:p w:rsidR="007842C3" w:rsidRDefault="00197804">
          <w:pPr>
            <w:pStyle w:val="3721F0AC66FD4065A0184381FC838D5D"/>
          </w:pPr>
          <w:r w:rsidRPr="00CF1A49">
            <w:t>·</w:t>
          </w:r>
        </w:p>
      </w:docPartBody>
    </w:docPart>
    <w:docPart>
      <w:docPartPr>
        <w:name w:val="D424C28EF2BE49A386342D6782D17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0B213-2FDE-4DD5-8614-DBD9272EC8FA}"/>
      </w:docPartPr>
      <w:docPartBody>
        <w:p w:rsidR="007842C3" w:rsidRDefault="00197804">
          <w:pPr>
            <w:pStyle w:val="D424C28EF2BE49A386342D6782D17494"/>
          </w:pPr>
          <w:r w:rsidRPr="00CF1A49">
            <w:t>Experience</w:t>
          </w:r>
        </w:p>
      </w:docPartBody>
    </w:docPart>
    <w:docPart>
      <w:docPartPr>
        <w:name w:val="966CE23DED134F04AABD395BD4991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0041D-B23E-4EFF-BFEB-DB3AC162B094}"/>
      </w:docPartPr>
      <w:docPartBody>
        <w:p w:rsidR="007842C3" w:rsidRDefault="00197804">
          <w:pPr>
            <w:pStyle w:val="966CE23DED134F04AABD395BD4991565"/>
          </w:pPr>
          <w:r w:rsidRPr="00CF1A49">
            <w:t>Education</w:t>
          </w:r>
        </w:p>
      </w:docPartBody>
    </w:docPart>
    <w:docPart>
      <w:docPartPr>
        <w:name w:val="7BA942FD83D74AF7A5EE8F3EB250E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2ED95-F943-4FA7-B5DD-6C8EDC5EF845}"/>
      </w:docPartPr>
      <w:docPartBody>
        <w:p w:rsidR="007842C3" w:rsidRDefault="00197804">
          <w:pPr>
            <w:pStyle w:val="7BA942FD83D74AF7A5EE8F3EB250E30C"/>
          </w:pPr>
          <w:r w:rsidRPr="00CF1A49">
            <w:t>Skills</w:t>
          </w:r>
        </w:p>
      </w:docPartBody>
    </w:docPart>
    <w:docPart>
      <w:docPartPr>
        <w:name w:val="CC9B3B18334849EFA544620DA1C27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0C904-EE4D-4DD1-A0AB-472CAC2B84C1}"/>
      </w:docPartPr>
      <w:docPartBody>
        <w:p w:rsidR="007842C3" w:rsidRDefault="00197804">
          <w:pPr>
            <w:pStyle w:val="CC9B3B18334849EFA544620DA1C273DC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79"/>
    <w:rsid w:val="00037330"/>
    <w:rsid w:val="00197804"/>
    <w:rsid w:val="004B1B5B"/>
    <w:rsid w:val="00610219"/>
    <w:rsid w:val="007842C3"/>
    <w:rsid w:val="00A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A53FC0F34074AC3BFFDEE9840AE12DD">
    <w:name w:val="AA53FC0F34074AC3BFFDEE9840AE12DD"/>
  </w:style>
  <w:style w:type="paragraph" w:customStyle="1" w:styleId="3721F0AC66FD4065A0184381FC838D5D">
    <w:name w:val="3721F0AC66FD4065A0184381FC838D5D"/>
  </w:style>
  <w:style w:type="paragraph" w:customStyle="1" w:styleId="D424C28EF2BE49A386342D6782D17494">
    <w:name w:val="D424C28EF2BE49A386342D6782D1749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66CE23DED134F04AABD395BD4991565">
    <w:name w:val="966CE23DED134F04AABD395BD4991565"/>
  </w:style>
  <w:style w:type="paragraph" w:customStyle="1" w:styleId="7BA942FD83D74AF7A5EE8F3EB250E30C">
    <w:name w:val="7BA942FD83D74AF7A5EE8F3EB250E30C"/>
  </w:style>
  <w:style w:type="paragraph" w:customStyle="1" w:styleId="CC9B3B18334849EFA544620DA1C273DC">
    <w:name w:val="CC9B3B18334849EFA544620DA1C273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Prasant</dc:creator>
  <cp:keywords/>
  <dc:description/>
  <cp:lastModifiedBy> </cp:lastModifiedBy>
  <cp:revision>11</cp:revision>
  <cp:lastPrinted>2022-08-04T06:20:00Z</cp:lastPrinted>
  <dcterms:created xsi:type="dcterms:W3CDTF">2022-01-05T16:53:00Z</dcterms:created>
  <dcterms:modified xsi:type="dcterms:W3CDTF">2022-08-05T06:25:00Z</dcterms:modified>
  <cp:category/>
</cp:coreProperties>
</file>